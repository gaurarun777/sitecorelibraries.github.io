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DE" w:rsidRDefault="001133C2">
      <w:pPr>
        <w:pStyle w:val="ContactInfo"/>
      </w:pPr>
      <w:r>
        <w:t xml:space="preserve">Linkedin: </w:t>
      </w:r>
      <w:hyperlink r:id="rId9" w:history="1">
        <w:r w:rsidRPr="001133C2">
          <w:rPr>
            <w:rStyle w:val="Hyperlink"/>
          </w:rPr>
          <w:t>Pradeep Gupta</w:t>
        </w:r>
      </w:hyperlink>
    </w:p>
    <w:p w:rsidR="001133C2" w:rsidRDefault="001133C2">
      <w:pPr>
        <w:pStyle w:val="ContactInfo"/>
      </w:pPr>
      <w:r w:rsidRPr="001133C2">
        <w:rPr>
          <w:color w:val="595959"/>
        </w:rPr>
        <w:t>Mobile No: +91-979547053</w:t>
      </w:r>
      <w:r>
        <w:rPr>
          <w:color w:val="595959"/>
        </w:rPr>
        <w:t>3</w:t>
      </w:r>
      <w:r>
        <w:t xml:space="preserve"> </w:t>
      </w:r>
    </w:p>
    <w:p w:rsidR="00D541DE" w:rsidRDefault="001133C2">
      <w:pPr>
        <w:pStyle w:val="ContactInfo"/>
        <w:rPr>
          <w:rStyle w:val="Emphasis"/>
        </w:rPr>
      </w:pPr>
      <w:r w:rsidRPr="001133C2">
        <w:rPr>
          <w:color w:val="418AB3"/>
        </w:rPr>
        <w:t>Email: pradeepkgupta@outlook.com</w:t>
      </w:r>
    </w:p>
    <w:sdt>
      <w:sdtPr>
        <w:alias w:val="Your Name"/>
        <w:tag w:val=""/>
        <w:id w:val="-574512284"/>
        <w:placeholder>
          <w:docPart w:val="84988D93082F4E668271D43A46EAF1A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541DE" w:rsidRDefault="001133C2">
          <w:pPr>
            <w:pStyle w:val="Name"/>
          </w:pPr>
          <w:r>
            <w:t>Gupta, Pradeep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D541DE">
        <w:tc>
          <w:tcPr>
            <w:tcW w:w="1778" w:type="dxa"/>
          </w:tcPr>
          <w:p w:rsidR="00D541DE" w:rsidRDefault="00492A97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D541DE" w:rsidRDefault="00D541DE"/>
        </w:tc>
        <w:tc>
          <w:tcPr>
            <w:tcW w:w="7830" w:type="dxa"/>
          </w:tcPr>
          <w:p w:rsidR="00D541DE" w:rsidRDefault="001133C2">
            <w:r>
              <w:t xml:space="preserve">A result oriented professional 2 years overall experience in Sitecore Development </w:t>
            </w:r>
            <w:r w:rsidR="00EC5308">
              <w:t>Currently</w:t>
            </w:r>
            <w:r>
              <w:t xml:space="preserve"> Employed with Edynamic Softech Solutions Gurgaon, Haryana India. Good communication skills with proficiency at grasping new techni</w:t>
            </w:r>
            <w:r w:rsidR="00C406E3">
              <w:t>cal concepts quickly and exploring</w:t>
            </w:r>
            <w:r>
              <w:t xml:space="preserve"> world of Sitecore.</w:t>
            </w:r>
          </w:p>
        </w:tc>
      </w:tr>
      <w:tr w:rsidR="00D541DE">
        <w:tc>
          <w:tcPr>
            <w:tcW w:w="1778" w:type="dxa"/>
          </w:tcPr>
          <w:p w:rsidR="00D541DE" w:rsidRDefault="00492A97">
            <w:pPr>
              <w:pStyle w:val="Heading1"/>
            </w:pPr>
            <w:r>
              <w:t>Professional Achievements</w:t>
            </w:r>
          </w:p>
        </w:tc>
        <w:tc>
          <w:tcPr>
            <w:tcW w:w="472" w:type="dxa"/>
          </w:tcPr>
          <w:p w:rsidR="00D541DE" w:rsidRDefault="00D541DE"/>
        </w:tc>
        <w:tc>
          <w:tcPr>
            <w:tcW w:w="7830" w:type="dxa"/>
          </w:tcPr>
          <w:sdt>
            <w:sdtPr>
              <w:rPr>
                <w:b/>
                <w:bCs/>
                <w:caps/>
              </w:rPr>
              <w:id w:val="970869414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b/>
                    <w:bCs/>
                    <w:caps/>
                  </w:rPr>
                  <w:id w:val="1211531560"/>
                  <w:placeholder>
                    <w:docPart w:val="D052BF7651AE462E97E69DA8245A225E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D541DE" w:rsidRPr="001133C2" w:rsidRDefault="001133C2" w:rsidP="001133C2">
                    <w:pPr>
                      <w:spacing w:line="0" w:lineRule="atLeast"/>
                      <w:rPr>
                        <w:b/>
                        <w:color w:val="404040"/>
                      </w:rPr>
                    </w:pPr>
                    <w:r>
                      <w:rPr>
                        <w:b/>
                        <w:color w:val="404040"/>
                      </w:rPr>
                      <w:t>CERTIFICATION</w:t>
                    </w:r>
                  </w:p>
                  <w:p w:rsidR="00D541DE" w:rsidRDefault="001133C2">
                    <w:pPr>
                      <w:pStyle w:val="ResumeText"/>
                    </w:pPr>
                    <w:r>
                      <w:t>“</w:t>
                    </w:r>
                    <w:r>
                      <w:rPr>
                        <w:color w:val="595959"/>
                      </w:rPr>
                      <w:t>Sitecore Developer Foundation eLearning” from Sitecore.</w:t>
                    </w:r>
                  </w:p>
                  <w:p w:rsidR="001133C2" w:rsidRPr="001133C2" w:rsidRDefault="001133C2">
                    <w:pPr>
                      <w:pStyle w:val="ResumeText"/>
                      <w:rPr>
                        <w:color w:val="595959"/>
                      </w:rPr>
                    </w:pPr>
                    <w:r>
                      <w:t>“</w:t>
                    </w:r>
                    <w:r>
                      <w:rPr>
                        <w:color w:val="595959"/>
                      </w:rPr>
                      <w:t>Analytics | Mobile Sites | Digital Marketing Fundamentals” from Google.</w:t>
                    </w:r>
                  </w:p>
                  <w:p w:rsidR="00D541DE" w:rsidRDefault="001133C2">
                    <w:pPr>
                      <w:pStyle w:val="ResumeText"/>
                    </w:pPr>
                    <w:r>
                      <w:t>“</w:t>
                    </w:r>
                    <w:r>
                      <w:rPr>
                        <w:color w:val="595959"/>
                        <w:sz w:val="19"/>
                      </w:rPr>
                      <w:t>MongoDB for .NET Developer” from MongoDB University.</w:t>
                    </w:r>
                  </w:p>
                </w:sdtContent>
              </w:sdt>
              <w:sdt>
                <w:sdtPr>
                  <w:rPr>
                    <w:b/>
                    <w:bCs/>
                    <w:caps/>
                  </w:rPr>
                  <w:id w:val="1384910237"/>
                  <w:placeholder>
                    <w:docPart w:val="D052BF7651AE462E97E69DA8245A225E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D541DE" w:rsidRPr="001133C2" w:rsidRDefault="001133C2" w:rsidP="001133C2">
                    <w:pPr>
                      <w:spacing w:line="0" w:lineRule="atLeast"/>
                      <w:rPr>
                        <w:color w:val="595959"/>
                      </w:rPr>
                    </w:pPr>
                    <w:r w:rsidRPr="00222674">
                      <w:rPr>
                        <w:b/>
                        <w:color w:val="404040"/>
                      </w:rPr>
                      <w:t>ACHIEVEMENTS</w:t>
                    </w:r>
                  </w:p>
                  <w:p w:rsidR="00D541DE" w:rsidRDefault="00551B31">
                    <w:pPr>
                      <w:pStyle w:val="ResumeText"/>
                    </w:pPr>
                    <w:hyperlink r:id="rId10" w:history="1">
                      <w:r w:rsidR="001133C2" w:rsidRPr="001133C2">
                        <w:rPr>
                          <w:rStyle w:val="Hyperlink"/>
                        </w:rPr>
                        <w:t>Sitecore Core-Community Friends</w:t>
                      </w:r>
                    </w:hyperlink>
                    <w:r w:rsidR="00C406E3">
                      <w:rPr>
                        <w:rStyle w:val="Hyperlink"/>
                      </w:rPr>
                      <w:t xml:space="preserve"> 2018</w:t>
                    </w:r>
                    <w:r w:rsidR="001133C2" w:rsidRPr="00DC14EC">
                      <w:rPr>
                        <w:color w:val="595959"/>
                      </w:rPr>
                      <w:t xml:space="preserve"> (</w:t>
                    </w:r>
                    <w:r w:rsidR="001133C2">
                      <w:rPr>
                        <w:color w:val="595959"/>
                      </w:rPr>
                      <w:t>maintained top 30</w:t>
                    </w:r>
                    <w:r w:rsidR="001133C2" w:rsidRPr="00DC14EC">
                      <w:rPr>
                        <w:color w:val="595959"/>
                      </w:rPr>
                      <w:t xml:space="preserve"> position in the list)</w:t>
                    </w:r>
                    <w:r w:rsidR="001133C2">
                      <w:rPr>
                        <w:color w:val="595959"/>
                      </w:rPr>
                      <w:t>.</w:t>
                    </w:r>
                  </w:p>
                  <w:p w:rsidR="00D541DE" w:rsidRDefault="001133C2">
                    <w:pPr>
                      <w:pStyle w:val="ResumeText"/>
                    </w:pPr>
                    <w:r>
                      <w:rPr>
                        <w:color w:val="595959"/>
                      </w:rPr>
                      <w:t>Public Blog (</w:t>
                    </w:r>
                    <w:hyperlink r:id="rId11" w:history="1">
                      <w:r w:rsidRPr="00047E6C">
                        <w:rPr>
                          <w:rStyle w:val="Hyperlink"/>
                        </w:rPr>
                        <w:t>http://succorpoints.blogspot.in</w:t>
                      </w:r>
                    </w:hyperlink>
                    <w:r>
                      <w:rPr>
                        <w:color w:val="595959"/>
                      </w:rPr>
                      <w:t xml:space="preserve"> | </w:t>
                    </w:r>
                    <w:hyperlink r:id="rId12" w:history="1">
                      <w:r w:rsidRPr="00047E6C">
                        <w:rPr>
                          <w:rStyle w:val="Hyperlink"/>
                        </w:rPr>
                        <w:t>https://sitecoremvc.quora.com/</w:t>
                      </w:r>
                    </w:hyperlink>
                    <w:r>
                      <w:rPr>
                        <w:color w:val="595959"/>
                      </w:rPr>
                      <w:t>)</w:t>
                    </w:r>
                  </w:p>
                  <w:p w:rsidR="00D541DE" w:rsidRDefault="001133C2" w:rsidP="001133C2">
                    <w:pPr>
                      <w:pStyle w:val="ResumeText"/>
                    </w:pPr>
                    <w:r>
                      <w:rPr>
                        <w:color w:val="595959"/>
                      </w:rPr>
                      <w:t>Public Repo for docs &amp; articles(</w:t>
                    </w:r>
                    <w:hyperlink r:id="rId13" w:history="1">
                      <w:r w:rsidRPr="00047E6C">
                        <w:rPr>
                          <w:rStyle w:val="Hyperlink"/>
                        </w:rPr>
                        <w:t>https://sitecorelibraries.github.io/</w:t>
                      </w:r>
                    </w:hyperlink>
                    <w:r>
                      <w:rPr>
                        <w:color w:val="595959"/>
                      </w:rPr>
                      <w:t>)</w:t>
                    </w:r>
                  </w:p>
                </w:sdtContent>
              </w:sdt>
            </w:sdtContent>
          </w:sdt>
        </w:tc>
      </w:tr>
      <w:tr w:rsidR="00D541DE">
        <w:tc>
          <w:tcPr>
            <w:tcW w:w="1778" w:type="dxa"/>
          </w:tcPr>
          <w:p w:rsidR="00D541DE" w:rsidRDefault="00492A97">
            <w:pPr>
              <w:pStyle w:val="Heading1"/>
            </w:pPr>
            <w:r>
              <w:t>Skills</w:t>
            </w:r>
          </w:p>
        </w:tc>
        <w:tc>
          <w:tcPr>
            <w:tcW w:w="472" w:type="dxa"/>
          </w:tcPr>
          <w:p w:rsidR="00D541DE" w:rsidRDefault="00D541DE"/>
        </w:tc>
        <w:tc>
          <w:tcPr>
            <w:tcW w:w="7830" w:type="dxa"/>
          </w:tcPr>
          <w:sdt>
            <w:sdtPr>
              <w:id w:val="-1116827610"/>
              <w15:repeatingSection/>
            </w:sdtPr>
            <w:sdtEndPr/>
            <w:sdtContent>
              <w:sdt>
                <w:sdtPr>
                  <w:id w:val="-2006429974"/>
                  <w:placeholder>
                    <w:docPart w:val="7095C9DC188241E1B4FD1C0003984AB2"/>
                  </w:placeholder>
                  <w15:repeatingSectionItem/>
                </w:sdtPr>
                <w:sdtEndPr/>
                <w:sdtContent>
                  <w:p w:rsidR="00D541DE" w:rsidRDefault="001133C2">
                    <w:pPr>
                      <w:pStyle w:val="ResumeText"/>
                    </w:pPr>
                    <w:r>
                      <w:rPr>
                        <w:b/>
                        <w:color w:val="595959"/>
                      </w:rPr>
                      <w:t>Developer Skills</w:t>
                    </w:r>
                  </w:p>
                </w:sdtContent>
              </w:sdt>
              <w:sdt>
                <w:sdtPr>
                  <w:id w:val="664589972"/>
                  <w:placeholder>
                    <w:docPart w:val="7095C9DC188241E1B4FD1C0003984AB2"/>
                  </w:placeholder>
                  <w15:repeatingSectionItem/>
                </w:sdtPr>
                <w:sdtEndPr/>
                <w:sdtContent>
                  <w:p w:rsidR="00D541DE" w:rsidRDefault="001133C2" w:rsidP="001133C2">
                    <w:r w:rsidRPr="001133C2">
                      <w:t>CMS: Sitecore 9.0, 8.x, 7.x</w:t>
                    </w:r>
                    <w:r w:rsidRPr="001133C2">
                      <w:br/>
                      <w:t>CMS Tools: SPEAK, Sitecore Rocks, Razl, TDS, Unicorn, WFFM, PowerShell, Glassmapper, GatherContent</w:t>
                    </w:r>
                    <w:r>
                      <w:t>, N-Hibernate</w:t>
                    </w:r>
                    <w:r w:rsidRPr="001133C2">
                      <w:br/>
                      <w:t>R&amp;d: Sitecore Pipelining customization, working with configs</w:t>
                    </w:r>
                    <w:r w:rsidRPr="001133C2">
                      <w:br/>
                      <w:t>Design Principle: Helix (habitat), Facade, Sharp Architecture</w:t>
                    </w:r>
                    <w:r w:rsidRPr="001133C2">
                      <w:br/>
                      <w:t>.Net: MVC, Web framework</w:t>
                    </w:r>
                    <w:r w:rsidRPr="001133C2">
                      <w:br/>
                      <w:t>Tools: Grunt, Compass </w:t>
                    </w:r>
                    <w:r w:rsidRPr="001133C2">
                      <w:br/>
                      <w:t>CR: SVN, GIT, TFS</w:t>
                    </w:r>
                  </w:p>
                </w:sdtContent>
              </w:sdt>
            </w:sdtContent>
          </w:sdt>
        </w:tc>
      </w:tr>
      <w:tr w:rsidR="00D541DE">
        <w:tc>
          <w:tcPr>
            <w:tcW w:w="1778" w:type="dxa"/>
          </w:tcPr>
          <w:p w:rsidR="00D541DE" w:rsidRDefault="00492A97">
            <w:pPr>
              <w:pStyle w:val="Heading1"/>
            </w:pPr>
            <w:r>
              <w:t>Work History</w:t>
            </w:r>
          </w:p>
        </w:tc>
        <w:tc>
          <w:tcPr>
            <w:tcW w:w="472" w:type="dxa"/>
          </w:tcPr>
          <w:p w:rsidR="00D541DE" w:rsidRDefault="00D541DE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73D2CD6AA44847B29E86F90F6919CA2B"/>
                  </w:placeholder>
                  <w15:repeatingSectionItem/>
                </w:sdtPr>
                <w:sdtEndPr/>
                <w:sdtContent>
                  <w:p w:rsidR="00D541DE" w:rsidRDefault="001133C2">
                    <w:pPr>
                      <w:pStyle w:val="Heading2"/>
                    </w:pPr>
                    <w:r w:rsidRPr="001133C2">
                      <w:rPr>
                        <w:color w:val="404040"/>
                        <w:sz w:val="18"/>
                      </w:rPr>
                      <w:t>EDYNAMIC SOFTECH SOLUTIONS, GURGAON</w:t>
                    </w:r>
                  </w:p>
                  <w:p w:rsidR="00D541DE" w:rsidRDefault="001133C2">
                    <w:pPr>
                      <w:pStyle w:val="ResumeText"/>
                    </w:pPr>
                    <w:r w:rsidRPr="001133C2">
                      <w:rPr>
                        <w:color w:val="595959"/>
                      </w:rPr>
                      <w:t>May 2017 to till date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65197789"/>
                  <w:placeholder>
                    <w:docPart w:val="73D2CD6AA44847B29E86F90F6919CA2B"/>
                  </w:placeholder>
                  <w15:repeatingSectionItem/>
                </w:sdtPr>
                <w:sdtEndPr/>
                <w:sdtContent>
                  <w:p w:rsidR="00D541DE" w:rsidRDefault="001133C2">
                    <w:pPr>
                      <w:pStyle w:val="Heading2"/>
                    </w:pPr>
                    <w:r w:rsidRPr="001133C2">
                      <w:rPr>
                        <w:color w:val="404040"/>
                        <w:sz w:val="18"/>
                      </w:rPr>
                      <w:t>INNOVATIVE &amp; CREATIVE TECHNOLOGIES (Old Name- INDIA CO</w:t>
                    </w:r>
                    <w:r>
                      <w:rPr>
                        <w:color w:val="404040"/>
                        <w:sz w:val="18"/>
                      </w:rPr>
                      <w:t>MPUTING AND NETWORKING SOL.)</w:t>
                    </w:r>
                  </w:p>
                  <w:p w:rsidR="00D541DE" w:rsidRDefault="001133C2">
                    <w:pPr>
                      <w:pStyle w:val="ResumeText"/>
                    </w:pPr>
                    <w:r w:rsidRPr="001133C2">
                      <w:rPr>
                        <w:color w:val="595959"/>
                      </w:rPr>
                      <w:t>Jul 2016 to May 2017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52451659"/>
                  <w:placeholder>
                    <w:docPart w:val="73D2CD6AA44847B29E86F90F6919CA2B"/>
                  </w:placeholder>
                  <w15:repeatingSectionItem/>
                </w:sdtPr>
                <w:sdtEndPr/>
                <w:sdtContent>
                  <w:p w:rsidR="00D541DE" w:rsidRDefault="001133C2">
                    <w:pPr>
                      <w:pStyle w:val="Heading2"/>
                    </w:pPr>
                    <w:r w:rsidRPr="001133C2">
                      <w:rPr>
                        <w:color w:val="404040"/>
                        <w:sz w:val="18"/>
                      </w:rPr>
                      <w:t>INDIA COMPUTING AND NETWORKING SOLUTIONS</w:t>
                    </w:r>
                    <w:r>
                      <w:rPr>
                        <w:color w:val="404040"/>
                        <w:sz w:val="18"/>
                      </w:rPr>
                      <w:t>, NEW DELHI</w:t>
                    </w:r>
                  </w:p>
                  <w:p w:rsidR="00D541DE" w:rsidRDefault="001133C2">
                    <w:pPr>
                      <w:pStyle w:val="ResumeText"/>
                    </w:pPr>
                    <w:r w:rsidRPr="001133C2">
                      <w:rPr>
                        <w:color w:val="595959"/>
                      </w:rPr>
                      <w:t>Jan 2016 to Jul 2016</w:t>
                    </w:r>
                  </w:p>
                </w:sdtContent>
              </w:sdt>
            </w:sdtContent>
          </w:sdt>
        </w:tc>
      </w:tr>
      <w:tr w:rsidR="00D541DE">
        <w:tc>
          <w:tcPr>
            <w:tcW w:w="1778" w:type="dxa"/>
          </w:tcPr>
          <w:p w:rsidR="00D541DE" w:rsidRDefault="00492A97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D541DE" w:rsidRDefault="00D541DE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73D2CD6AA44847B29E86F90F6919CA2B"/>
                  </w:placeholder>
                  <w15:repeatingSectionItem/>
                </w:sdtPr>
                <w:sdtEndPr/>
                <w:sdtContent>
                  <w:p w:rsidR="00D541DE" w:rsidRDefault="001133C2">
                    <w:pPr>
                      <w:pStyle w:val="Heading2"/>
                    </w:pPr>
                    <w:r w:rsidRPr="001133C2">
                      <w:rPr>
                        <w:color w:val="404040"/>
                      </w:rPr>
                      <w:t>MCA 2016</w:t>
                    </w:r>
                  </w:p>
                  <w:p w:rsidR="00D541DE" w:rsidRPr="002A533D" w:rsidRDefault="001133C2" w:rsidP="002A533D">
                    <w:pPr>
                      <w:rPr>
                        <w:color w:val="595959"/>
                      </w:rPr>
                    </w:pPr>
                    <w:r>
                      <w:rPr>
                        <w:color w:val="595959"/>
                      </w:rPr>
                      <w:t>Completed MCA from NIT (National Institute of Technology) Raipur with FIRST CLASS (8.0)</w:t>
                    </w:r>
                  </w:p>
                </w:sdtContent>
              </w:sdt>
            </w:sdtContent>
          </w:sdt>
        </w:tc>
      </w:tr>
      <w:tr w:rsidR="00D541DE">
        <w:tc>
          <w:tcPr>
            <w:tcW w:w="1778" w:type="dxa"/>
          </w:tcPr>
          <w:p w:rsidR="002A533D" w:rsidRPr="002A533D" w:rsidRDefault="002A533D" w:rsidP="002A533D">
            <w:pPr>
              <w:pStyle w:val="Heading1"/>
            </w:pPr>
            <w:r>
              <w:lastRenderedPageBreak/>
              <w:t>PROJECTS EXPERIENCE</w:t>
            </w:r>
          </w:p>
        </w:tc>
        <w:tc>
          <w:tcPr>
            <w:tcW w:w="472" w:type="dxa"/>
          </w:tcPr>
          <w:p w:rsidR="00D541DE" w:rsidRDefault="00D541DE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73D2CD6AA44847B29E86F90F6919CA2B"/>
                  </w:placeholder>
                  <w15:color w:val="C0C0C0"/>
                  <w15:repeatingSectionItem/>
                </w:sdtPr>
                <w:sdtEndPr/>
                <w:sdtContent>
                  <w:p w:rsidR="00D541DE" w:rsidRDefault="002A533D">
                    <w:pPr>
                      <w:pStyle w:val="Heading2"/>
                      <w:rPr>
                        <w:rFonts w:ascii="Verdana" w:eastAsia="Verdana" w:hAnsi="Verdana"/>
                        <w:color w:val="404040"/>
                        <w:sz w:val="15"/>
                      </w:rPr>
                    </w:pPr>
                    <w:r w:rsidRPr="002A533D">
                      <w:rPr>
                        <w:rFonts w:ascii="Verdana" w:eastAsia="Verdana" w:hAnsi="Verdana"/>
                        <w:color w:val="404040"/>
                        <w:sz w:val="15"/>
                      </w:rPr>
                      <w:t>CODE NAME – FIS</w:t>
                    </w:r>
                    <w:r w:rsidR="00AF4FBA">
                      <w:rPr>
                        <w:rFonts w:ascii="Verdana" w:eastAsia="Verdana" w:hAnsi="Verdana"/>
                        <w:color w:val="404040"/>
                        <w:sz w:val="15"/>
                      </w:rPr>
                      <w:t xml:space="preserve"> [8.1]</w:t>
                    </w:r>
                  </w:p>
                  <w:p w:rsidR="002A533D" w:rsidRPr="002A533D" w:rsidRDefault="002A533D" w:rsidP="002A533D">
                    <w:pPr>
                      <w:spacing w:before="0" w:after="0" w:line="0" w:lineRule="atLeast"/>
                      <w:rPr>
                        <w:rFonts w:ascii="Calibri" w:eastAsia="Calibri" w:hAnsi="Calibri" w:cs="Arial"/>
                        <w:b/>
                        <w:color w:val="auto"/>
                        <w:kern w:val="0"/>
                        <w:lang w:eastAsia="en-US"/>
                      </w:rPr>
                    </w:pPr>
                    <w:r w:rsidRPr="002A533D">
                      <w:rPr>
                        <w:rFonts w:ascii="Calibri" w:eastAsia="Calibri" w:hAnsi="Calibri" w:cs="Arial"/>
                        <w:b/>
                        <w:color w:val="auto"/>
                        <w:kern w:val="0"/>
                        <w:lang w:eastAsia="en-US"/>
                      </w:rPr>
                      <w:t xml:space="preserve">Period: </w:t>
                    </w:r>
                    <w:r w:rsidRPr="002A533D">
                      <w:rPr>
                        <w:rFonts w:ascii="Calibri" w:eastAsia="Calibri" w:hAnsi="Calibri" w:cs="Arial"/>
                        <w:color w:val="auto"/>
                        <w:kern w:val="0"/>
                        <w:lang w:eastAsia="en-US"/>
                      </w:rPr>
                      <w:t>Oct 2017 to till Now</w:t>
                    </w:r>
                  </w:p>
                  <w:p w:rsidR="00AF4FBA" w:rsidRDefault="002A533D" w:rsidP="002A533D">
                    <w:pPr>
                      <w:pStyle w:val="ResumeText"/>
                      <w:rPr>
                        <w:b/>
                      </w:rPr>
                    </w:pPr>
                    <w:r w:rsidRPr="002A533D">
                      <w:rPr>
                        <w:b/>
                      </w:rPr>
                      <w:t>ROLE: Sitecore Developer (Onsite Work)</w:t>
                    </w:r>
                  </w:p>
                  <w:p w:rsidR="00D541DE" w:rsidRDefault="00551B31" w:rsidP="002A533D">
                    <w:pPr>
                      <w:pStyle w:val="ResumeText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30405729"/>
                  <w:placeholder>
                    <w:docPart w:val="73D2CD6AA44847B29E86F90F6919CA2B"/>
                  </w:placeholder>
                  <w15:color w:val="C0C0C0"/>
                  <w15:repeatingSectionItem/>
                </w:sdtPr>
                <w:sdtEndPr/>
                <w:sdtContent>
                  <w:p w:rsidR="00AF4FBA" w:rsidRDefault="00AF4FBA" w:rsidP="00AF4FBA">
                    <w:pPr>
                      <w:pStyle w:val="Heading2"/>
                      <w:rPr>
                        <w:rFonts w:ascii="Verdana" w:eastAsia="Verdana" w:hAnsi="Verdana"/>
                        <w:color w:val="404040"/>
                        <w:sz w:val="15"/>
                      </w:rPr>
                    </w:pPr>
                    <w:r w:rsidRPr="002A533D">
                      <w:rPr>
                        <w:rFonts w:ascii="Verdana" w:eastAsia="Verdana" w:hAnsi="Verdana"/>
                        <w:color w:val="404040"/>
                        <w:sz w:val="15"/>
                      </w:rPr>
                      <w:t xml:space="preserve">CODE NAME – </w:t>
                    </w:r>
                    <w:r>
                      <w:rPr>
                        <w:rFonts w:ascii="Verdana" w:eastAsia="Verdana" w:hAnsi="Verdana"/>
                        <w:color w:val="404040"/>
                        <w:sz w:val="14"/>
                      </w:rPr>
                      <w:t xml:space="preserve">HEXAGON </w:t>
                    </w:r>
                    <w:r>
                      <w:rPr>
                        <w:rFonts w:ascii="Verdana" w:eastAsia="Verdana" w:hAnsi="Verdana"/>
                        <w:color w:val="404040"/>
                        <w:sz w:val="15"/>
                      </w:rPr>
                      <w:t>[8.2]</w:t>
                    </w:r>
                  </w:p>
                  <w:p w:rsidR="00AF4FBA" w:rsidRPr="002A533D" w:rsidRDefault="00AF4FBA" w:rsidP="00AF4FBA">
                    <w:pPr>
                      <w:spacing w:before="0" w:after="0" w:line="0" w:lineRule="atLeast"/>
                      <w:rPr>
                        <w:rFonts w:ascii="Calibri" w:eastAsia="Calibri" w:hAnsi="Calibri" w:cs="Arial"/>
                        <w:b/>
                        <w:color w:val="auto"/>
                        <w:kern w:val="0"/>
                        <w:lang w:eastAsia="en-US"/>
                      </w:rPr>
                    </w:pPr>
                    <w:r w:rsidRPr="002A533D">
                      <w:rPr>
                        <w:rFonts w:ascii="Calibri" w:eastAsia="Calibri" w:hAnsi="Calibri" w:cs="Arial"/>
                        <w:b/>
                        <w:color w:val="auto"/>
                        <w:kern w:val="0"/>
                        <w:lang w:eastAsia="en-US"/>
                      </w:rPr>
                      <w:t xml:space="preserve">Period: </w:t>
                    </w:r>
                    <w:r>
                      <w:t>Jun 2017 to Oct 2017</w:t>
                    </w:r>
                  </w:p>
                  <w:p w:rsidR="00AF4FBA" w:rsidRDefault="00AF4FBA" w:rsidP="00AF4FBA">
                    <w:pPr>
                      <w:pStyle w:val="ResumeText"/>
                      <w:rPr>
                        <w:b/>
                      </w:rPr>
                    </w:pPr>
                    <w:r w:rsidRPr="002A533D">
                      <w:rPr>
                        <w:b/>
                      </w:rPr>
                      <w:t xml:space="preserve">ROLE: </w:t>
                    </w:r>
                    <w:r>
                      <w:rPr>
                        <w:b/>
                      </w:rPr>
                      <w:t>Sitecore Developer</w:t>
                    </w:r>
                  </w:p>
                  <w:p w:rsidR="00AF4FBA" w:rsidRPr="00AF4FBA" w:rsidRDefault="00551B31" w:rsidP="00AF4FBA">
                    <w:pPr>
                      <w:pStyle w:val="ResumeText"/>
                      <w:rPr>
                        <w:b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338821558"/>
                  <w:placeholder>
                    <w:docPart w:val="B342F012B0E2458280E2DC47C2688807"/>
                  </w:placeholder>
                  <w15:color w:val="C0C0C0"/>
                  <w15:repeatingSectionItem/>
                </w:sdtPr>
                <w:sdtEndPr/>
                <w:sdtContent>
                  <w:p w:rsidR="00AF4FBA" w:rsidRDefault="00AF4FBA" w:rsidP="00AF4FBA">
                    <w:pPr>
                      <w:pStyle w:val="Heading2"/>
                      <w:rPr>
                        <w:rFonts w:ascii="Verdana" w:eastAsia="Verdana" w:hAnsi="Verdana"/>
                        <w:color w:val="404040"/>
                        <w:sz w:val="15"/>
                      </w:rPr>
                    </w:pPr>
                    <w:r w:rsidRPr="002A533D">
                      <w:rPr>
                        <w:rFonts w:ascii="Verdana" w:eastAsia="Verdana" w:hAnsi="Verdana"/>
                        <w:color w:val="404040"/>
                        <w:sz w:val="15"/>
                      </w:rPr>
                      <w:t xml:space="preserve">CODE NAME – </w:t>
                    </w:r>
                    <w:r>
                      <w:rPr>
                        <w:rFonts w:ascii="Verdana" w:eastAsia="Verdana" w:hAnsi="Verdana"/>
                        <w:color w:val="404040"/>
                        <w:sz w:val="15"/>
                      </w:rPr>
                      <w:t>BUPA [7.2]</w:t>
                    </w:r>
                  </w:p>
                  <w:p w:rsidR="00AF4FBA" w:rsidRPr="002A533D" w:rsidRDefault="00AF4FBA" w:rsidP="00AF4FBA">
                    <w:pPr>
                      <w:spacing w:before="0" w:after="0" w:line="0" w:lineRule="atLeast"/>
                      <w:rPr>
                        <w:rFonts w:ascii="Calibri" w:eastAsia="Calibri" w:hAnsi="Calibri" w:cs="Arial"/>
                        <w:b/>
                        <w:color w:val="auto"/>
                        <w:kern w:val="0"/>
                        <w:lang w:eastAsia="en-US"/>
                      </w:rPr>
                    </w:pPr>
                    <w:r w:rsidRPr="002A533D">
                      <w:rPr>
                        <w:rFonts w:ascii="Calibri" w:eastAsia="Calibri" w:hAnsi="Calibri" w:cs="Arial"/>
                        <w:b/>
                        <w:color w:val="auto"/>
                        <w:kern w:val="0"/>
                        <w:lang w:eastAsia="en-US"/>
                      </w:rPr>
                      <w:t xml:space="preserve">Period: </w:t>
                    </w:r>
                    <w:r>
                      <w:rPr>
                        <w:rFonts w:ascii="Calibri" w:eastAsia="Calibri" w:hAnsi="Calibri" w:cs="Arial"/>
                        <w:color w:val="auto"/>
                        <w:kern w:val="0"/>
                        <w:lang w:eastAsia="en-US"/>
                      </w:rPr>
                      <w:t>Oct 2016 to May 2017</w:t>
                    </w:r>
                  </w:p>
                  <w:p w:rsidR="00AF4FBA" w:rsidRDefault="00AF4FBA" w:rsidP="00AF4FBA">
                    <w:pPr>
                      <w:pStyle w:val="ResumeText"/>
                      <w:rPr>
                        <w:b/>
                      </w:rPr>
                    </w:pPr>
                    <w:r>
                      <w:rPr>
                        <w:b/>
                      </w:rPr>
                      <w:t>ROLE: Sitecore Developer</w:t>
                    </w:r>
                  </w:p>
                  <w:p w:rsidR="00AF4FBA" w:rsidRPr="00AF4FBA" w:rsidRDefault="00551B31" w:rsidP="00AF4FBA">
                    <w:pPr>
                      <w:pStyle w:val="ResumeText"/>
                      <w:rPr>
                        <w:b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03924282"/>
                  <w:placeholder>
                    <w:docPart w:val="FA6506C39EE542E381527227B85192E7"/>
                  </w:placeholder>
                  <w15:color w:val="C0C0C0"/>
                  <w15:repeatingSectionItem/>
                </w:sdtPr>
                <w:sdtEndPr/>
                <w:sdtContent>
                  <w:p w:rsidR="00AF4FBA" w:rsidRDefault="00AF4FBA" w:rsidP="00AF4FBA">
                    <w:pPr>
                      <w:pStyle w:val="Heading2"/>
                      <w:rPr>
                        <w:rFonts w:ascii="Verdana" w:eastAsia="Verdana" w:hAnsi="Verdana"/>
                        <w:color w:val="404040"/>
                        <w:sz w:val="15"/>
                      </w:rPr>
                    </w:pPr>
                    <w:r w:rsidRPr="002A533D">
                      <w:rPr>
                        <w:rFonts w:ascii="Verdana" w:eastAsia="Verdana" w:hAnsi="Verdana"/>
                        <w:color w:val="404040"/>
                        <w:sz w:val="15"/>
                      </w:rPr>
                      <w:t xml:space="preserve">CODE NAME – </w:t>
                    </w:r>
                    <w:r>
                      <w:rPr>
                        <w:rFonts w:ascii="Verdana" w:eastAsia="Verdana" w:hAnsi="Verdana"/>
                        <w:color w:val="404040"/>
                        <w:sz w:val="15"/>
                      </w:rPr>
                      <w:t>DIRECT GENERAL [8.2]</w:t>
                    </w:r>
                  </w:p>
                  <w:p w:rsidR="00AF4FBA" w:rsidRPr="002A533D" w:rsidRDefault="00AF4FBA" w:rsidP="00AF4FBA">
                    <w:pPr>
                      <w:spacing w:before="0" w:after="0" w:line="0" w:lineRule="atLeast"/>
                      <w:rPr>
                        <w:rFonts w:ascii="Calibri" w:eastAsia="Calibri" w:hAnsi="Calibri" w:cs="Arial"/>
                        <w:b/>
                        <w:color w:val="auto"/>
                        <w:kern w:val="0"/>
                        <w:lang w:eastAsia="en-US"/>
                      </w:rPr>
                    </w:pPr>
                    <w:r w:rsidRPr="002A533D">
                      <w:rPr>
                        <w:rFonts w:ascii="Calibri" w:eastAsia="Calibri" w:hAnsi="Calibri" w:cs="Arial"/>
                        <w:b/>
                        <w:color w:val="auto"/>
                        <w:kern w:val="0"/>
                        <w:lang w:eastAsia="en-US"/>
                      </w:rPr>
                      <w:t xml:space="preserve">Period: </w:t>
                    </w:r>
                    <w:r>
                      <w:rPr>
                        <w:rFonts w:ascii="Calibri" w:eastAsia="Calibri" w:hAnsi="Calibri" w:cs="Arial"/>
                        <w:color w:val="auto"/>
                        <w:kern w:val="0"/>
                        <w:lang w:eastAsia="en-US"/>
                      </w:rPr>
                      <w:t>Jun 2016</w:t>
                    </w:r>
                    <w:r w:rsidRPr="002A533D">
                      <w:rPr>
                        <w:rFonts w:ascii="Calibri" w:eastAsia="Calibri" w:hAnsi="Calibri" w:cs="Arial"/>
                        <w:color w:val="auto"/>
                        <w:kern w:val="0"/>
                        <w:lang w:eastAsia="en-US"/>
                      </w:rPr>
                      <w:t xml:space="preserve"> to </w:t>
                    </w:r>
                    <w:r>
                      <w:rPr>
                        <w:rFonts w:ascii="Calibri" w:eastAsia="Calibri" w:hAnsi="Calibri" w:cs="Arial"/>
                        <w:color w:val="auto"/>
                        <w:kern w:val="0"/>
                        <w:lang w:eastAsia="en-US"/>
                      </w:rPr>
                      <w:t>Oct 2016</w:t>
                    </w:r>
                  </w:p>
                  <w:p w:rsidR="00AF4FBA" w:rsidRDefault="00AF4FBA" w:rsidP="00AF4FBA">
                    <w:pPr>
                      <w:pStyle w:val="ResumeText"/>
                      <w:rPr>
                        <w:b/>
                      </w:rPr>
                    </w:pPr>
                    <w:r w:rsidRPr="002A533D">
                      <w:rPr>
                        <w:b/>
                      </w:rPr>
                      <w:t>ROLE: Sitecore Developer</w:t>
                    </w:r>
                  </w:p>
                  <w:p w:rsidR="00AF4FBA" w:rsidRPr="00AF4FBA" w:rsidRDefault="00551B31" w:rsidP="00AF4FBA">
                    <w:pPr>
                      <w:pStyle w:val="ResumeText"/>
                      <w:rPr>
                        <w:b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41008277"/>
                  <w:placeholder>
                    <w:docPart w:val="A4F62D3C5072456FBDE281C73FAA3174"/>
                  </w:placeholder>
                  <w15:color w:val="C0C0C0"/>
                  <w15:repeatingSectionItem/>
                </w:sdtPr>
                <w:sdtEndPr/>
                <w:sdtContent>
                  <w:p w:rsidR="00AF4FBA" w:rsidRDefault="00AF4FBA" w:rsidP="00AF4FBA">
                    <w:pPr>
                      <w:pStyle w:val="Heading2"/>
                      <w:rPr>
                        <w:rFonts w:ascii="Verdana" w:eastAsia="Verdana" w:hAnsi="Verdana"/>
                        <w:color w:val="404040"/>
                        <w:sz w:val="15"/>
                      </w:rPr>
                    </w:pPr>
                    <w:r w:rsidRPr="002A533D">
                      <w:rPr>
                        <w:rFonts w:ascii="Verdana" w:eastAsia="Verdana" w:hAnsi="Verdana"/>
                        <w:color w:val="404040"/>
                        <w:sz w:val="15"/>
                      </w:rPr>
                      <w:t xml:space="preserve">CODE NAME – </w:t>
                    </w:r>
                    <w:r>
                      <w:rPr>
                        <w:rFonts w:ascii="Verdana" w:eastAsia="Verdana" w:hAnsi="Verdana"/>
                        <w:color w:val="404040"/>
                        <w:sz w:val="15"/>
                      </w:rPr>
                      <w:t>CAREGIVERS [7.0]</w:t>
                    </w:r>
                  </w:p>
                  <w:p w:rsidR="00AF4FBA" w:rsidRPr="002A533D" w:rsidRDefault="00AF4FBA" w:rsidP="00AF4FBA">
                    <w:pPr>
                      <w:spacing w:before="0" w:after="0" w:line="0" w:lineRule="atLeast"/>
                      <w:rPr>
                        <w:rFonts w:ascii="Calibri" w:eastAsia="Calibri" w:hAnsi="Calibri" w:cs="Arial"/>
                        <w:b/>
                        <w:color w:val="auto"/>
                        <w:kern w:val="0"/>
                        <w:lang w:eastAsia="en-US"/>
                      </w:rPr>
                    </w:pPr>
                    <w:r w:rsidRPr="002A533D">
                      <w:rPr>
                        <w:rFonts w:ascii="Calibri" w:eastAsia="Calibri" w:hAnsi="Calibri" w:cs="Arial"/>
                        <w:b/>
                        <w:color w:val="auto"/>
                        <w:kern w:val="0"/>
                        <w:lang w:eastAsia="en-US"/>
                      </w:rPr>
                      <w:t xml:space="preserve">Period: </w:t>
                    </w:r>
                    <w:r>
                      <w:rPr>
                        <w:rFonts w:ascii="Calibri" w:eastAsia="Calibri" w:hAnsi="Calibri" w:cs="Arial"/>
                        <w:color w:val="auto"/>
                        <w:kern w:val="0"/>
                        <w:lang w:eastAsia="en-US"/>
                      </w:rPr>
                      <w:t>Apr 2016 to May 2016</w:t>
                    </w:r>
                  </w:p>
                  <w:p w:rsidR="00AF4FBA" w:rsidRDefault="00AF4FBA" w:rsidP="00AF4FBA">
                    <w:pPr>
                      <w:pStyle w:val="ResumeText"/>
                      <w:rPr>
                        <w:b/>
                      </w:rPr>
                    </w:pPr>
                    <w:r w:rsidRPr="002A533D">
                      <w:rPr>
                        <w:b/>
                      </w:rPr>
                      <w:t xml:space="preserve">ROLE: </w:t>
                    </w:r>
                    <w:r>
                      <w:rPr>
                        <w:b/>
                      </w:rPr>
                      <w:t>Sitecore Trainee</w:t>
                    </w:r>
                  </w:p>
                  <w:p w:rsidR="00AF4FBA" w:rsidRPr="00AF4FBA" w:rsidRDefault="00551B31" w:rsidP="00AF4FBA">
                    <w:pPr>
                      <w:pStyle w:val="ResumeText"/>
                      <w:rPr>
                        <w:b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075082258"/>
                  <w:placeholder>
                    <w:docPart w:val="600E8C8725714951BC11F0B94784A5E1"/>
                  </w:placeholder>
                  <w15:color w:val="C0C0C0"/>
                  <w15:repeatingSectionItem/>
                </w:sdtPr>
                <w:sdtEndPr/>
                <w:sdtContent>
                  <w:p w:rsidR="00AF4FBA" w:rsidRDefault="00AF4FBA" w:rsidP="00AF4FBA">
                    <w:pPr>
                      <w:pStyle w:val="Heading2"/>
                      <w:rPr>
                        <w:rFonts w:ascii="Verdana" w:eastAsia="Verdana" w:hAnsi="Verdana"/>
                        <w:color w:val="404040"/>
                        <w:sz w:val="15"/>
                      </w:rPr>
                    </w:pPr>
                    <w:r w:rsidRPr="002A533D">
                      <w:rPr>
                        <w:rFonts w:ascii="Verdana" w:eastAsia="Verdana" w:hAnsi="Verdana"/>
                        <w:color w:val="404040"/>
                        <w:sz w:val="15"/>
                      </w:rPr>
                      <w:t xml:space="preserve">CODE NAME – </w:t>
                    </w:r>
                    <w:r>
                      <w:rPr>
                        <w:rFonts w:ascii="Verdana" w:eastAsia="Verdana" w:hAnsi="Verdana"/>
                        <w:color w:val="404040"/>
                        <w:sz w:val="15"/>
                      </w:rPr>
                      <w:t>wordbee [8.0]</w:t>
                    </w:r>
                  </w:p>
                  <w:p w:rsidR="00AF4FBA" w:rsidRPr="002A533D" w:rsidRDefault="00AF4FBA" w:rsidP="00AF4FBA">
                    <w:pPr>
                      <w:spacing w:before="0" w:after="0" w:line="0" w:lineRule="atLeast"/>
                      <w:rPr>
                        <w:rFonts w:ascii="Calibri" w:eastAsia="Calibri" w:hAnsi="Calibri" w:cs="Arial"/>
                        <w:b/>
                        <w:color w:val="auto"/>
                        <w:kern w:val="0"/>
                        <w:lang w:eastAsia="en-US"/>
                      </w:rPr>
                    </w:pPr>
                    <w:r w:rsidRPr="002A533D">
                      <w:rPr>
                        <w:rFonts w:ascii="Calibri" w:eastAsia="Calibri" w:hAnsi="Calibri" w:cs="Arial"/>
                        <w:b/>
                        <w:color w:val="auto"/>
                        <w:kern w:val="0"/>
                        <w:lang w:eastAsia="en-US"/>
                      </w:rPr>
                      <w:t xml:space="preserve">Period: </w:t>
                    </w:r>
                    <w:r>
                      <w:rPr>
                        <w:rFonts w:ascii="Calibri" w:eastAsia="Calibri" w:hAnsi="Calibri" w:cs="Arial"/>
                        <w:color w:val="auto"/>
                        <w:kern w:val="0"/>
                        <w:lang w:eastAsia="en-US"/>
                      </w:rPr>
                      <w:t>Jan 2016 to Mar 2016</w:t>
                    </w:r>
                  </w:p>
                  <w:p w:rsidR="00AF4FBA" w:rsidRDefault="00AF4FBA" w:rsidP="00AF4FBA">
                    <w:pPr>
                      <w:pStyle w:val="ResumeText"/>
                      <w:rPr>
                        <w:b/>
                      </w:rPr>
                    </w:pPr>
                    <w:r w:rsidRPr="002A533D">
                      <w:rPr>
                        <w:b/>
                      </w:rPr>
                      <w:t xml:space="preserve">ROLE: </w:t>
                    </w:r>
                    <w:r>
                      <w:rPr>
                        <w:b/>
                      </w:rPr>
                      <w:t>Sitecore Trainee</w:t>
                    </w:r>
                  </w:p>
                  <w:p w:rsidR="00D541DE" w:rsidRPr="00AF4FBA" w:rsidRDefault="00551B31" w:rsidP="00AF4FBA">
                    <w:pPr>
                      <w:pStyle w:val="ResumeText"/>
                      <w:rPr>
                        <w:b/>
                      </w:rPr>
                    </w:pPr>
                  </w:p>
                </w:sdtContent>
              </w:sdt>
            </w:sdtContent>
          </w:sdt>
        </w:tc>
      </w:tr>
      <w:tr w:rsidR="00AF4FBA" w:rsidRPr="002A533D" w:rsidTr="00AF4FBA">
        <w:tc>
          <w:tcPr>
            <w:tcW w:w="1778" w:type="dxa"/>
          </w:tcPr>
          <w:p w:rsidR="00AF4FBA" w:rsidRDefault="00AF4FBA" w:rsidP="00E87959">
            <w:pPr>
              <w:pStyle w:val="Heading1"/>
            </w:pPr>
            <w:r>
              <w:t>Personal details</w:t>
            </w:r>
          </w:p>
        </w:tc>
        <w:tc>
          <w:tcPr>
            <w:tcW w:w="472" w:type="dxa"/>
          </w:tcPr>
          <w:p w:rsidR="00AF4FBA" w:rsidRDefault="00AF4FBA" w:rsidP="00E8795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112779829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40702939"/>
                  <w:placeholder>
                    <w:docPart w:val="953ED48B78644121B197763FC2474377"/>
                  </w:placeholder>
                  <w15:repeatingSectionItem/>
                </w:sdtPr>
                <w:sdtEndPr/>
                <w:sdtContent>
                  <w:p w:rsidR="00AF4FBA" w:rsidRDefault="00AF4FBA" w:rsidP="00E87959">
                    <w:pPr>
                      <w:pStyle w:val="Heading2"/>
                      <w:rPr>
                        <w:color w:val="000000"/>
                      </w:rPr>
                    </w:pPr>
                    <w:r>
                      <w:rPr>
                        <w:color w:val="595959"/>
                      </w:rPr>
                      <w:t xml:space="preserve">PARENTS NAME: </w:t>
                    </w:r>
                    <w:r>
                      <w:rPr>
                        <w:color w:val="000000"/>
                      </w:rPr>
                      <w:t>Mr. R L Gupta &amp; Mrs. Meera Gupta</w:t>
                    </w:r>
                  </w:p>
                  <w:p w:rsidR="00AF4FBA" w:rsidRDefault="00AF4FBA" w:rsidP="00E87959">
                    <w:pPr>
                      <w:rPr>
                        <w:color w:val="000000"/>
                      </w:rPr>
                    </w:pPr>
                    <w:r>
                      <w:rPr>
                        <w:b/>
                        <w:color w:val="595959"/>
                      </w:rPr>
                      <w:t>ADDRESS</w:t>
                    </w:r>
                    <w:r>
                      <w:rPr>
                        <w:color w:val="595959"/>
                      </w:rPr>
                      <w:t>:</w:t>
                    </w:r>
                    <w:r>
                      <w:rPr>
                        <w:b/>
                        <w:color w:val="595959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NEAR FORT PRATAPGARH CITY, PRATAPGARH UP-230002</w:t>
                    </w:r>
                  </w:p>
                  <w:p w:rsidR="00AF4FBA" w:rsidRPr="00AF4FBA" w:rsidRDefault="00AF4FBA" w:rsidP="00E87959">
                    <w:r>
                      <w:rPr>
                        <w:b/>
                        <w:color w:val="595959"/>
                      </w:rPr>
                      <w:t>RELOCATION</w:t>
                    </w:r>
                    <w:r>
                      <w:rPr>
                        <w:color w:val="595959"/>
                      </w:rPr>
                      <w:t>:</w:t>
                    </w:r>
                    <w:r>
                      <w:rPr>
                        <w:b/>
                        <w:color w:val="595959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OPEN</w:t>
                    </w:r>
                  </w:p>
                </w:sdtContent>
              </w:sdt>
            </w:sdtContent>
          </w:sdt>
        </w:tc>
      </w:tr>
    </w:tbl>
    <w:p w:rsidR="00E76269" w:rsidRDefault="00E76269"/>
    <w:p w:rsidR="00E76269" w:rsidRDefault="00E76269">
      <w:bookmarkStart w:id="0" w:name="_GoBack"/>
      <w:bookmarkEnd w:id="0"/>
    </w:p>
    <w:sectPr w:rsidR="00E76269">
      <w:footerReference w:type="default" r:id="rId14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B31" w:rsidRDefault="00551B31">
      <w:pPr>
        <w:spacing w:before="0" w:after="0" w:line="240" w:lineRule="auto"/>
      </w:pPr>
      <w:r>
        <w:separator/>
      </w:r>
    </w:p>
  </w:endnote>
  <w:endnote w:type="continuationSeparator" w:id="0">
    <w:p w:rsidR="00551B31" w:rsidRDefault="00551B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6"/>
      <w:gridCol w:w="5044"/>
    </w:tblGrid>
    <w:tr w:rsidR="00D541DE">
      <w:tc>
        <w:tcPr>
          <w:tcW w:w="5148" w:type="dxa"/>
        </w:tcPr>
        <w:p w:rsidR="00D541DE" w:rsidRDefault="00492A9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D4052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EC19A65B354B4F9D811ADCD04840685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D541DE" w:rsidRDefault="001133C2">
              <w:pPr>
                <w:pStyle w:val="Footer"/>
                <w:jc w:val="right"/>
              </w:pPr>
              <w:r>
                <w:t>Gupta, Pradeep</w:t>
              </w:r>
            </w:p>
          </w:tc>
        </w:sdtContent>
      </w:sdt>
    </w:tr>
  </w:tbl>
  <w:p w:rsidR="00D541DE" w:rsidRDefault="00D54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B31" w:rsidRDefault="00551B31">
      <w:pPr>
        <w:spacing w:before="0" w:after="0" w:line="240" w:lineRule="auto"/>
      </w:pPr>
      <w:r>
        <w:separator/>
      </w:r>
    </w:p>
  </w:footnote>
  <w:footnote w:type="continuationSeparator" w:id="0">
    <w:p w:rsidR="00551B31" w:rsidRDefault="00551B3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6514"/>
    <w:multiLevelType w:val="hybridMultilevel"/>
    <w:tmpl w:val="9D04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C2"/>
    <w:rsid w:val="001133C2"/>
    <w:rsid w:val="001D3552"/>
    <w:rsid w:val="00264802"/>
    <w:rsid w:val="002A533D"/>
    <w:rsid w:val="002F3585"/>
    <w:rsid w:val="0044170B"/>
    <w:rsid w:val="00492A97"/>
    <w:rsid w:val="00541AA1"/>
    <w:rsid w:val="00542DC7"/>
    <w:rsid w:val="00551B31"/>
    <w:rsid w:val="0062182B"/>
    <w:rsid w:val="006706A9"/>
    <w:rsid w:val="008E2FE1"/>
    <w:rsid w:val="009A083D"/>
    <w:rsid w:val="00AD4052"/>
    <w:rsid w:val="00AF4FBA"/>
    <w:rsid w:val="00C406E3"/>
    <w:rsid w:val="00D541DE"/>
    <w:rsid w:val="00E76269"/>
    <w:rsid w:val="00E765C1"/>
    <w:rsid w:val="00EC5308"/>
    <w:rsid w:val="00EC7485"/>
    <w:rsid w:val="00F0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64731"/>
  <w15:chartTrackingRefBased/>
  <w15:docId w15:val="{CCC9D4A8-A456-459E-885C-56536196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sid w:val="001133C2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3C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semiHidden/>
    <w:qFormat/>
    <w:rsid w:val="00E76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itecorelibraries.github.io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itecoremvc.quora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uccorpoints.blogspot.i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ourcorecommunity.com/core-community-friend-award-2018/core-community-friend-award-2018-winners/" TargetMode="External"/><Relationship Id="rId4" Type="http://schemas.openxmlformats.org/officeDocument/2006/relationships/styles" Target="styles.xml"/><Relationship Id="rId9" Type="http://schemas.openxmlformats.org/officeDocument/2006/relationships/hyperlink" Target="https://in.linkedin.com/in/pradeep-gupta-1612a7b0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5545890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988D93082F4E668271D43A46EAF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FADA3-5E86-4EF4-80AE-16E59E7C9AB1}"/>
      </w:docPartPr>
      <w:docPartBody>
        <w:p w:rsidR="000E18DB" w:rsidRDefault="00071284">
          <w:pPr>
            <w:pStyle w:val="84988D93082F4E668271D43A46EAF1A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D052BF7651AE462E97E69DA8245A2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B6B76-AAE0-4B0F-8798-9F6EE7BF3F29}"/>
      </w:docPartPr>
      <w:docPartBody>
        <w:p w:rsidR="000E18DB" w:rsidRDefault="00071284">
          <w:pPr>
            <w:pStyle w:val="D052BF7651AE462E97E69DA8245A225E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7095C9DC188241E1B4FD1C0003984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9C9EE-C8EE-4475-8D55-221B3F489729}"/>
      </w:docPartPr>
      <w:docPartBody>
        <w:p w:rsidR="000E18DB" w:rsidRDefault="00071284">
          <w:pPr>
            <w:pStyle w:val="7095C9DC188241E1B4FD1C0003984AB2"/>
          </w:pPr>
          <w:r>
            <w:t>[Professional or technical skills]</w:t>
          </w:r>
        </w:p>
      </w:docPartBody>
    </w:docPart>
    <w:docPart>
      <w:docPartPr>
        <w:name w:val="73D2CD6AA44847B29E86F90F6919C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3CF34-4713-4171-B354-714BE5643D81}"/>
      </w:docPartPr>
      <w:docPartBody>
        <w:p w:rsidR="000E18DB" w:rsidRDefault="00071284">
          <w:pPr>
            <w:pStyle w:val="73D2CD6AA44847B29E86F90F6919CA2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C19A65B354B4F9D811ADCD048406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4E65C-3DF8-45B1-AFCE-FA8479DA1D51}"/>
      </w:docPartPr>
      <w:docPartBody>
        <w:p w:rsidR="000E18DB" w:rsidRDefault="00071284">
          <w:pPr>
            <w:pStyle w:val="EC19A65B354B4F9D811ADCD048406856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B342F012B0E2458280E2DC47C2688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3833B-E61C-4FF1-989E-A8B926E5FF6B}"/>
      </w:docPartPr>
      <w:docPartBody>
        <w:p w:rsidR="000E18DB" w:rsidRDefault="00862272" w:rsidP="00862272">
          <w:pPr>
            <w:pStyle w:val="B342F012B0E2458280E2DC47C268880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6506C39EE542E381527227B8519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B53B0-AA16-409B-B3C8-CE80C6902BFD}"/>
      </w:docPartPr>
      <w:docPartBody>
        <w:p w:rsidR="000E18DB" w:rsidRDefault="00862272" w:rsidP="00862272">
          <w:pPr>
            <w:pStyle w:val="FA6506C39EE542E381527227B85192E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4F62D3C5072456FBDE281C73FAA3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60F2D-4C2F-4759-BFB1-130101DB5019}"/>
      </w:docPartPr>
      <w:docPartBody>
        <w:p w:rsidR="000E18DB" w:rsidRDefault="00862272" w:rsidP="00862272">
          <w:pPr>
            <w:pStyle w:val="A4F62D3C5072456FBDE281C73FAA317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00E8C8725714951BC11F0B94784A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DA7CA-92C1-4A45-B46D-8E4958B38E7A}"/>
      </w:docPartPr>
      <w:docPartBody>
        <w:p w:rsidR="000E18DB" w:rsidRDefault="00862272" w:rsidP="00862272">
          <w:pPr>
            <w:pStyle w:val="600E8C8725714951BC11F0B94784A5E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53ED48B78644121B197763FC2474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3110C-27C4-4523-9F81-624771F912CA}"/>
      </w:docPartPr>
      <w:docPartBody>
        <w:p w:rsidR="000E18DB" w:rsidRDefault="00862272" w:rsidP="00862272">
          <w:pPr>
            <w:pStyle w:val="953ED48B78644121B197763FC247437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72"/>
    <w:rsid w:val="00071284"/>
    <w:rsid w:val="000E18DB"/>
    <w:rsid w:val="00862272"/>
    <w:rsid w:val="008E541C"/>
    <w:rsid w:val="00A44F9A"/>
    <w:rsid w:val="00AB6490"/>
    <w:rsid w:val="00BD177A"/>
    <w:rsid w:val="00CC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717EA852CB431C80205D4E557EF0FB">
    <w:name w:val="A3717EA852CB431C80205D4E557EF0FB"/>
  </w:style>
  <w:style w:type="paragraph" w:customStyle="1" w:styleId="35ED22771949447DA634BC1EF8AEF07E">
    <w:name w:val="35ED22771949447DA634BC1EF8AEF07E"/>
  </w:style>
  <w:style w:type="paragraph" w:customStyle="1" w:styleId="F420EE3E1AE745D28EDCB999125D658F">
    <w:name w:val="F420EE3E1AE745D28EDCB999125D658F"/>
  </w:style>
  <w:style w:type="paragraph" w:customStyle="1" w:styleId="9CA5B9B4AFA3419B8B73641473C853F7">
    <w:name w:val="9CA5B9B4AFA3419B8B73641473C853F7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BEBE138E96914058BE420DE17DE6E5F0">
    <w:name w:val="BEBE138E96914058BE420DE17DE6E5F0"/>
  </w:style>
  <w:style w:type="character" w:styleId="PlaceholderText">
    <w:name w:val="Placeholder Text"/>
    <w:basedOn w:val="DefaultParagraphFont"/>
    <w:uiPriority w:val="99"/>
    <w:semiHidden/>
    <w:rsid w:val="00862272"/>
    <w:rPr>
      <w:color w:val="808080"/>
    </w:rPr>
  </w:style>
  <w:style w:type="paragraph" w:customStyle="1" w:styleId="84988D93082F4E668271D43A46EAF1AF">
    <w:name w:val="84988D93082F4E668271D43A46EAF1AF"/>
  </w:style>
  <w:style w:type="paragraph" w:customStyle="1" w:styleId="5474C370B9EF47198A205FB33633AEF7">
    <w:name w:val="5474C370B9EF47198A205FB33633AEF7"/>
  </w:style>
  <w:style w:type="paragraph" w:customStyle="1" w:styleId="D052BF7651AE462E97E69DA8245A225E">
    <w:name w:val="D052BF7651AE462E97E69DA8245A225E"/>
  </w:style>
  <w:style w:type="paragraph" w:customStyle="1" w:styleId="9A82AFB2A06842F680E7BDB5B985DF8B">
    <w:name w:val="9A82AFB2A06842F680E7BDB5B985DF8B"/>
  </w:style>
  <w:style w:type="paragraph" w:customStyle="1" w:styleId="DF123817B28D4B96BDDA803AF7AC068E">
    <w:name w:val="DF123817B28D4B96BDDA803AF7AC068E"/>
  </w:style>
  <w:style w:type="paragraph" w:customStyle="1" w:styleId="7095C9DC188241E1B4FD1C0003984AB2">
    <w:name w:val="7095C9DC188241E1B4FD1C0003984AB2"/>
  </w:style>
  <w:style w:type="paragraph" w:customStyle="1" w:styleId="73D2CD6AA44847B29E86F90F6919CA2B">
    <w:name w:val="73D2CD6AA44847B29E86F90F6919CA2B"/>
  </w:style>
  <w:style w:type="paragraph" w:customStyle="1" w:styleId="7B7A4A32A91C42098AF31CBB01C0E174">
    <w:name w:val="7B7A4A32A91C42098AF31CBB01C0E174"/>
  </w:style>
  <w:style w:type="paragraph" w:customStyle="1" w:styleId="1FB265CF8AF0432D836A5BA128B05140">
    <w:name w:val="1FB265CF8AF0432D836A5BA128B05140"/>
  </w:style>
  <w:style w:type="paragraph" w:customStyle="1" w:styleId="731DC562993E4CBCBBF96A17DC15DECC">
    <w:name w:val="731DC562993E4CBCBBF96A17DC15DECC"/>
  </w:style>
  <w:style w:type="paragraph" w:customStyle="1" w:styleId="EC19A65B354B4F9D811ADCD048406856">
    <w:name w:val="EC19A65B354B4F9D811ADCD048406856"/>
  </w:style>
  <w:style w:type="paragraph" w:customStyle="1" w:styleId="FE861FA50E9C41D6B710B9E50FB3003D">
    <w:name w:val="FE861FA50E9C41D6B710B9E50FB3003D"/>
  </w:style>
  <w:style w:type="paragraph" w:customStyle="1" w:styleId="592D8CF1DD924B5ABCAF241580DF3679">
    <w:name w:val="592D8CF1DD924B5ABCAF241580DF3679"/>
  </w:style>
  <w:style w:type="paragraph" w:customStyle="1" w:styleId="9B1C54DBA82A4F7A97F645C37FE8074A">
    <w:name w:val="9B1C54DBA82A4F7A97F645C37FE8074A"/>
  </w:style>
  <w:style w:type="paragraph" w:customStyle="1" w:styleId="FE2F8853C87B4A9D8325796A6C70D1F4">
    <w:name w:val="FE2F8853C87B4A9D8325796A6C70D1F4"/>
    <w:rsid w:val="00862272"/>
  </w:style>
  <w:style w:type="paragraph" w:customStyle="1" w:styleId="DED69785A4F54183A03967016F0A256F">
    <w:name w:val="DED69785A4F54183A03967016F0A256F"/>
    <w:rsid w:val="00862272"/>
  </w:style>
  <w:style w:type="paragraph" w:customStyle="1" w:styleId="F07EC8E8377242E3A464A99A27CFF7E5">
    <w:name w:val="F07EC8E8377242E3A464A99A27CFF7E5"/>
    <w:rsid w:val="00862272"/>
  </w:style>
  <w:style w:type="paragraph" w:customStyle="1" w:styleId="B342F012B0E2458280E2DC47C2688807">
    <w:name w:val="B342F012B0E2458280E2DC47C2688807"/>
    <w:rsid w:val="00862272"/>
  </w:style>
  <w:style w:type="paragraph" w:customStyle="1" w:styleId="FA6506C39EE542E381527227B85192E7">
    <w:name w:val="FA6506C39EE542E381527227B85192E7"/>
    <w:rsid w:val="00862272"/>
  </w:style>
  <w:style w:type="paragraph" w:customStyle="1" w:styleId="A4F62D3C5072456FBDE281C73FAA3174">
    <w:name w:val="A4F62D3C5072456FBDE281C73FAA3174"/>
    <w:rsid w:val="00862272"/>
  </w:style>
  <w:style w:type="paragraph" w:customStyle="1" w:styleId="600E8C8725714951BC11F0B94784A5E1">
    <w:name w:val="600E8C8725714951BC11F0B94784A5E1"/>
    <w:rsid w:val="00862272"/>
  </w:style>
  <w:style w:type="paragraph" w:customStyle="1" w:styleId="953ED48B78644121B197763FC2474377">
    <w:name w:val="953ED48B78644121B197763FC2474377"/>
    <w:rsid w:val="008622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422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Pradeep</dc:creator>
  <cp:keywords/>
  <cp:lastModifiedBy>Gupta, Pradeep</cp:lastModifiedBy>
  <cp:revision>9</cp:revision>
  <dcterms:created xsi:type="dcterms:W3CDTF">2018-01-14T10:07:00Z</dcterms:created>
  <dcterms:modified xsi:type="dcterms:W3CDTF">2018-02-08T14:28:00Z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